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EC93F" w14:textId="336C7EEB" w:rsidR="008C4393" w:rsidRPr="004E5006" w:rsidRDefault="008940AB" w:rsidP="008940AB">
      <w:pPr>
        <w:pStyle w:val="Title"/>
        <w:jc w:val="right"/>
        <w:rPr>
          <w:rFonts w:ascii="Montserrat" w:hAnsi="Montserrat"/>
        </w:rPr>
      </w:pP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</w:r>
      <w:r w:rsidRPr="004E5006">
        <w:rPr>
          <w:rFonts w:ascii="Montserrat" w:hAnsi="Montserrat"/>
        </w:rPr>
        <w:tab/>
        <w:t>Twiss, a car sharing application</w:t>
      </w:r>
    </w:p>
    <w:p w14:paraId="1C2B43F7" w14:textId="77777777" w:rsidR="008C4393" w:rsidRPr="004E5006" w:rsidRDefault="00FF4087">
      <w:pPr>
        <w:pStyle w:val="Title"/>
        <w:jc w:val="right"/>
        <w:rPr>
          <w:rFonts w:ascii="Montserrat" w:hAnsi="Montserrat"/>
        </w:rPr>
      </w:pPr>
      <w:r w:rsidRPr="004E5006">
        <w:rPr>
          <w:rFonts w:ascii="Montserrat" w:hAnsi="Montserrat"/>
        </w:rPr>
        <w:t>Use-C</w:t>
      </w:r>
      <w:r w:rsidR="0004741B" w:rsidRPr="004E5006">
        <w:rPr>
          <w:rFonts w:ascii="Montserrat" w:hAnsi="Montserrat"/>
        </w:rPr>
        <w:t>ase Model</w:t>
      </w:r>
    </w:p>
    <w:p w14:paraId="42DB188C" w14:textId="77777777" w:rsidR="008C4393" w:rsidRPr="004E5006" w:rsidRDefault="008C4393">
      <w:pPr>
        <w:pStyle w:val="Title"/>
        <w:jc w:val="right"/>
        <w:rPr>
          <w:rFonts w:ascii="Montserrat" w:hAnsi="Montserrat"/>
        </w:rPr>
      </w:pPr>
    </w:p>
    <w:p w14:paraId="6A498714" w14:textId="77777777" w:rsidR="008C4393" w:rsidRPr="004E5006" w:rsidRDefault="00570E86">
      <w:pPr>
        <w:pStyle w:val="Title"/>
        <w:jc w:val="right"/>
        <w:rPr>
          <w:rFonts w:ascii="Montserrat" w:hAnsi="Montserrat"/>
          <w:sz w:val="28"/>
        </w:rPr>
      </w:pPr>
      <w:r w:rsidRPr="004E5006">
        <w:rPr>
          <w:rFonts w:ascii="Montserrat" w:hAnsi="Montserrat"/>
          <w:sz w:val="28"/>
        </w:rPr>
        <w:t>Version &lt;1.0&gt;</w:t>
      </w:r>
    </w:p>
    <w:p w14:paraId="21CFEA67" w14:textId="77777777" w:rsidR="008C4393" w:rsidRPr="004E5006" w:rsidRDefault="008C4393">
      <w:pPr>
        <w:rPr>
          <w:rFonts w:ascii="Montserrat" w:hAnsi="Montserrat"/>
        </w:rPr>
      </w:pPr>
    </w:p>
    <w:p w14:paraId="4060269E" w14:textId="77777777" w:rsidR="008C4393" w:rsidRPr="004E5006" w:rsidRDefault="00570E86" w:rsidP="00D047E9">
      <w:pPr>
        <w:pStyle w:val="InfoBlue"/>
        <w:rPr>
          <w:rFonts w:ascii="Montserrat" w:hAnsi="Montserrat"/>
        </w:rPr>
      </w:pPr>
      <w:r w:rsidRPr="004E5006">
        <w:rPr>
          <w:rFonts w:ascii="Montserrat" w:hAnsi="Montserrat"/>
        </w:rPr>
        <w:t xml:space="preserve"> </w:t>
      </w:r>
    </w:p>
    <w:p w14:paraId="43B653E4" w14:textId="77777777" w:rsidR="008C4393" w:rsidRPr="004E5006" w:rsidRDefault="008C4393">
      <w:pPr>
        <w:rPr>
          <w:rFonts w:ascii="Montserrat" w:hAnsi="Montserrat"/>
        </w:rPr>
      </w:pPr>
    </w:p>
    <w:p w14:paraId="44BD1929" w14:textId="77777777" w:rsidR="008C4393" w:rsidRPr="004E5006" w:rsidRDefault="008C4393">
      <w:pPr>
        <w:pStyle w:val="BodyText"/>
        <w:rPr>
          <w:rFonts w:ascii="Montserrat" w:hAnsi="Montserrat"/>
        </w:rPr>
      </w:pPr>
    </w:p>
    <w:p w14:paraId="257B10BD" w14:textId="77777777" w:rsidR="008C4393" w:rsidRPr="004E5006" w:rsidRDefault="008C4393">
      <w:pPr>
        <w:pStyle w:val="BodyText"/>
        <w:rPr>
          <w:rFonts w:ascii="Montserrat" w:hAnsi="Montserrat"/>
        </w:rPr>
      </w:pPr>
    </w:p>
    <w:p w14:paraId="7D3DEA23" w14:textId="77777777" w:rsidR="008C4393" w:rsidRPr="004E5006" w:rsidRDefault="008C4393">
      <w:pPr>
        <w:rPr>
          <w:rFonts w:ascii="Montserrat" w:hAnsi="Montserrat"/>
        </w:rPr>
        <w:sectPr w:rsidR="008C4393" w:rsidRPr="004E500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B4C4BDB" w14:textId="31339F52" w:rsidR="008C4393" w:rsidRDefault="00570E86">
      <w:pPr>
        <w:pStyle w:val="Title"/>
        <w:rPr>
          <w:rFonts w:ascii="Montserrat" w:hAnsi="Montserrat"/>
        </w:rPr>
      </w:pPr>
      <w:r w:rsidRPr="004E5006">
        <w:rPr>
          <w:rFonts w:ascii="Montserrat" w:hAnsi="Montserrat"/>
        </w:rPr>
        <w:lastRenderedPageBreak/>
        <w:t>Revision History</w:t>
      </w:r>
    </w:p>
    <w:p w14:paraId="2473E5F5" w14:textId="77777777" w:rsidR="004E5006" w:rsidRPr="004E5006" w:rsidRDefault="004E5006" w:rsidP="004E5006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4E5006" w14:paraId="2E4DA246" w14:textId="77777777">
        <w:tc>
          <w:tcPr>
            <w:tcW w:w="2304" w:type="dxa"/>
          </w:tcPr>
          <w:p w14:paraId="4906F63C" w14:textId="77777777" w:rsidR="008C4393" w:rsidRPr="004E5006" w:rsidRDefault="00570E86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4E5006">
              <w:rPr>
                <w:rFonts w:ascii="Montserrat" w:hAnsi="Montserrat"/>
                <w:b/>
              </w:rPr>
              <w:t>Date</w:t>
            </w:r>
          </w:p>
        </w:tc>
        <w:tc>
          <w:tcPr>
            <w:tcW w:w="1152" w:type="dxa"/>
          </w:tcPr>
          <w:p w14:paraId="2B21484B" w14:textId="77777777" w:rsidR="008C4393" w:rsidRPr="004E5006" w:rsidRDefault="00570E86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4E5006">
              <w:rPr>
                <w:rFonts w:ascii="Montserrat" w:hAnsi="Montserrat"/>
                <w:b/>
              </w:rPr>
              <w:t>Version</w:t>
            </w:r>
          </w:p>
        </w:tc>
        <w:tc>
          <w:tcPr>
            <w:tcW w:w="3744" w:type="dxa"/>
          </w:tcPr>
          <w:p w14:paraId="36DF3FAF" w14:textId="77777777" w:rsidR="008C4393" w:rsidRPr="004E5006" w:rsidRDefault="00570E86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4E5006">
              <w:rPr>
                <w:rFonts w:ascii="Montserrat" w:hAnsi="Montserrat"/>
                <w:b/>
              </w:rPr>
              <w:t>Description</w:t>
            </w:r>
          </w:p>
        </w:tc>
        <w:tc>
          <w:tcPr>
            <w:tcW w:w="2304" w:type="dxa"/>
          </w:tcPr>
          <w:p w14:paraId="2D9AFFA2" w14:textId="77777777" w:rsidR="008C4393" w:rsidRPr="004E5006" w:rsidRDefault="00570E86">
            <w:pPr>
              <w:pStyle w:val="Tabletext"/>
              <w:jc w:val="center"/>
              <w:rPr>
                <w:rFonts w:ascii="Montserrat" w:hAnsi="Montserrat"/>
                <w:b/>
              </w:rPr>
            </w:pPr>
            <w:r w:rsidRPr="004E5006">
              <w:rPr>
                <w:rFonts w:ascii="Montserrat" w:hAnsi="Montserrat"/>
                <w:b/>
              </w:rPr>
              <w:t>Author</w:t>
            </w:r>
          </w:p>
        </w:tc>
      </w:tr>
      <w:tr w:rsidR="008C4393" w:rsidRPr="004E5006" w14:paraId="167ED55C" w14:textId="77777777">
        <w:tc>
          <w:tcPr>
            <w:tcW w:w="2304" w:type="dxa"/>
          </w:tcPr>
          <w:p w14:paraId="735728A6" w14:textId="5930AE9C" w:rsidR="008C4393" w:rsidRPr="004E5006" w:rsidRDefault="008940AB" w:rsidP="008940AB">
            <w:pPr>
              <w:pStyle w:val="Tabletext"/>
              <w:tabs>
                <w:tab w:val="right" w:pos="2088"/>
              </w:tabs>
              <w:rPr>
                <w:rFonts w:ascii="Montserrat" w:hAnsi="Montserrat"/>
              </w:rPr>
            </w:pPr>
            <w:r w:rsidRPr="004E5006">
              <w:rPr>
                <w:rFonts w:ascii="Montserrat" w:hAnsi="Montserrat"/>
              </w:rPr>
              <w:t>18.03.2018</w:t>
            </w:r>
          </w:p>
        </w:tc>
        <w:tc>
          <w:tcPr>
            <w:tcW w:w="1152" w:type="dxa"/>
          </w:tcPr>
          <w:p w14:paraId="71BF649C" w14:textId="5DEE4EAB" w:rsidR="008C4393" w:rsidRPr="004E5006" w:rsidRDefault="00570E86">
            <w:pPr>
              <w:pStyle w:val="Tabletext"/>
              <w:rPr>
                <w:rFonts w:ascii="Montserrat" w:hAnsi="Montserrat"/>
              </w:rPr>
            </w:pPr>
            <w:r w:rsidRPr="004E5006">
              <w:rPr>
                <w:rFonts w:ascii="Montserrat" w:hAnsi="Montserrat"/>
              </w:rPr>
              <w:t>&lt;</w:t>
            </w:r>
            <w:r w:rsidR="002320B8" w:rsidRPr="004E5006">
              <w:rPr>
                <w:rFonts w:ascii="Montserrat" w:hAnsi="Montserrat"/>
              </w:rPr>
              <w:t>1.0</w:t>
            </w:r>
            <w:r w:rsidRPr="004E5006">
              <w:rPr>
                <w:rFonts w:ascii="Montserrat" w:hAnsi="Montserrat"/>
              </w:rPr>
              <w:t>&gt;</w:t>
            </w:r>
          </w:p>
        </w:tc>
        <w:tc>
          <w:tcPr>
            <w:tcW w:w="3744" w:type="dxa"/>
          </w:tcPr>
          <w:p w14:paraId="56839BB2" w14:textId="513A20D1" w:rsidR="008C4393" w:rsidRPr="004E5006" w:rsidRDefault="002320B8">
            <w:pPr>
              <w:pStyle w:val="Tabletext"/>
              <w:rPr>
                <w:rFonts w:ascii="Montserrat" w:hAnsi="Montserrat"/>
              </w:rPr>
            </w:pPr>
            <w:r w:rsidRPr="004E5006">
              <w:rPr>
                <w:rFonts w:ascii="Montserrat" w:hAnsi="Montserrat"/>
              </w:rPr>
              <w:t>First version of the document</w:t>
            </w:r>
          </w:p>
        </w:tc>
        <w:tc>
          <w:tcPr>
            <w:tcW w:w="2304" w:type="dxa"/>
          </w:tcPr>
          <w:p w14:paraId="11F8F294" w14:textId="1075C555" w:rsidR="008C4393" w:rsidRPr="004E5006" w:rsidRDefault="002320B8">
            <w:pPr>
              <w:pStyle w:val="Tabletext"/>
              <w:rPr>
                <w:rFonts w:ascii="Montserrat" w:hAnsi="Montserrat"/>
              </w:rPr>
            </w:pPr>
            <w:r w:rsidRPr="004E5006">
              <w:rPr>
                <w:rFonts w:ascii="Montserrat" w:hAnsi="Montserrat"/>
              </w:rPr>
              <w:t>Andrei Gog</w:t>
            </w:r>
          </w:p>
        </w:tc>
      </w:tr>
      <w:tr w:rsidR="008C4393" w:rsidRPr="004E5006" w14:paraId="5E10EDEC" w14:textId="77777777">
        <w:tc>
          <w:tcPr>
            <w:tcW w:w="2304" w:type="dxa"/>
          </w:tcPr>
          <w:p w14:paraId="1ACBE9BD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1BD2BDCC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7EC7EF2E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572FC121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</w:tr>
      <w:tr w:rsidR="008C4393" w:rsidRPr="004E5006" w14:paraId="2D40F6E9" w14:textId="77777777">
        <w:tc>
          <w:tcPr>
            <w:tcW w:w="2304" w:type="dxa"/>
          </w:tcPr>
          <w:p w14:paraId="4A8455E5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51DFFFE4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1968B588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6108E4DE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</w:tr>
      <w:tr w:rsidR="008C4393" w:rsidRPr="004E5006" w14:paraId="3217AA5C" w14:textId="77777777">
        <w:tc>
          <w:tcPr>
            <w:tcW w:w="2304" w:type="dxa"/>
          </w:tcPr>
          <w:p w14:paraId="304D0F74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1152" w:type="dxa"/>
          </w:tcPr>
          <w:p w14:paraId="1756A192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3744" w:type="dxa"/>
          </w:tcPr>
          <w:p w14:paraId="71811C01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  <w:tc>
          <w:tcPr>
            <w:tcW w:w="2304" w:type="dxa"/>
          </w:tcPr>
          <w:p w14:paraId="011C3486" w14:textId="77777777" w:rsidR="008C4393" w:rsidRPr="004E5006" w:rsidRDefault="008C4393">
            <w:pPr>
              <w:pStyle w:val="Tabletext"/>
              <w:rPr>
                <w:rFonts w:ascii="Montserrat" w:hAnsi="Montserrat"/>
              </w:rPr>
            </w:pPr>
          </w:p>
        </w:tc>
      </w:tr>
    </w:tbl>
    <w:p w14:paraId="50EF4F4F" w14:textId="77777777" w:rsidR="008C4393" w:rsidRPr="004E5006" w:rsidRDefault="008C4393">
      <w:pPr>
        <w:rPr>
          <w:rFonts w:ascii="Montserrat" w:hAnsi="Montserrat"/>
        </w:rPr>
      </w:pPr>
    </w:p>
    <w:p w14:paraId="07C25E69" w14:textId="77777777" w:rsidR="008C4393" w:rsidRPr="004E5006" w:rsidRDefault="00570E86">
      <w:pPr>
        <w:pStyle w:val="Title"/>
        <w:rPr>
          <w:rFonts w:ascii="Montserrat" w:hAnsi="Montserrat"/>
        </w:rPr>
      </w:pPr>
      <w:r w:rsidRPr="004E5006">
        <w:rPr>
          <w:rFonts w:ascii="Montserrat" w:hAnsi="Montserrat"/>
        </w:rPr>
        <w:br w:type="page"/>
      </w:r>
      <w:r w:rsidRPr="004E5006">
        <w:rPr>
          <w:rFonts w:ascii="Montserrat" w:hAnsi="Montserrat"/>
        </w:rPr>
        <w:lastRenderedPageBreak/>
        <w:t>Table of Contents</w:t>
      </w:r>
    </w:p>
    <w:p w14:paraId="46AC8FB3" w14:textId="77777777" w:rsidR="00D047E9" w:rsidRPr="004E5006" w:rsidRDefault="0056530F">
      <w:pPr>
        <w:pStyle w:val="TOC1"/>
        <w:tabs>
          <w:tab w:val="left" w:pos="432"/>
        </w:tabs>
        <w:rPr>
          <w:rFonts w:ascii="Montserrat" w:hAnsi="Montserrat"/>
          <w:noProof/>
          <w:sz w:val="22"/>
          <w:szCs w:val="22"/>
        </w:rPr>
      </w:pPr>
      <w:r w:rsidRPr="004E5006">
        <w:rPr>
          <w:rFonts w:ascii="Montserrat" w:hAnsi="Montserrat"/>
        </w:rPr>
        <w:fldChar w:fldCharType="begin"/>
      </w:r>
      <w:r w:rsidR="00570E86" w:rsidRPr="004E5006">
        <w:rPr>
          <w:rFonts w:ascii="Montserrat" w:hAnsi="Montserrat"/>
        </w:rPr>
        <w:instrText xml:space="preserve"> TOC \o "1-3" </w:instrText>
      </w:r>
      <w:r w:rsidRPr="004E5006">
        <w:rPr>
          <w:rFonts w:ascii="Montserrat" w:hAnsi="Montserrat"/>
        </w:rPr>
        <w:fldChar w:fldCharType="separate"/>
      </w:r>
      <w:r w:rsidR="00D047E9" w:rsidRPr="004E5006">
        <w:rPr>
          <w:rFonts w:ascii="Montserrat" w:hAnsi="Montserrat"/>
          <w:noProof/>
        </w:rPr>
        <w:t>1.</w:t>
      </w:r>
      <w:r w:rsidR="00D047E9" w:rsidRPr="004E5006">
        <w:rPr>
          <w:rFonts w:ascii="Montserrat" w:hAnsi="Montserrat"/>
          <w:noProof/>
          <w:sz w:val="22"/>
          <w:szCs w:val="22"/>
        </w:rPr>
        <w:tab/>
      </w:r>
      <w:r w:rsidR="00D047E9" w:rsidRPr="004E5006">
        <w:rPr>
          <w:rFonts w:ascii="Montserrat" w:hAnsi="Montserrat"/>
          <w:noProof/>
        </w:rPr>
        <w:t>Use-Cases Identification</w:t>
      </w:r>
      <w:r w:rsidR="00D047E9" w:rsidRPr="004E5006">
        <w:rPr>
          <w:rFonts w:ascii="Montserrat" w:hAnsi="Montserrat"/>
          <w:noProof/>
        </w:rPr>
        <w:tab/>
      </w:r>
      <w:r w:rsidRPr="004E5006">
        <w:rPr>
          <w:rFonts w:ascii="Montserrat" w:hAnsi="Montserrat"/>
          <w:noProof/>
        </w:rPr>
        <w:fldChar w:fldCharType="begin"/>
      </w:r>
      <w:r w:rsidR="00D047E9" w:rsidRPr="004E5006">
        <w:rPr>
          <w:rFonts w:ascii="Montserrat" w:hAnsi="Montserrat"/>
          <w:noProof/>
        </w:rPr>
        <w:instrText xml:space="preserve"> PAGEREF _Toc254773290 \h </w:instrText>
      </w:r>
      <w:r w:rsidRPr="004E5006">
        <w:rPr>
          <w:rFonts w:ascii="Montserrat" w:hAnsi="Montserrat"/>
          <w:noProof/>
        </w:rPr>
      </w:r>
      <w:r w:rsidRPr="004E5006">
        <w:rPr>
          <w:rFonts w:ascii="Montserrat" w:hAnsi="Montserrat"/>
          <w:noProof/>
        </w:rPr>
        <w:fldChar w:fldCharType="separate"/>
      </w:r>
      <w:r w:rsidR="00D047E9" w:rsidRPr="004E5006">
        <w:rPr>
          <w:rFonts w:ascii="Montserrat" w:hAnsi="Montserrat"/>
          <w:noProof/>
        </w:rPr>
        <w:t>4</w:t>
      </w:r>
      <w:r w:rsidRPr="004E5006">
        <w:rPr>
          <w:rFonts w:ascii="Montserrat" w:hAnsi="Montserrat"/>
          <w:noProof/>
        </w:rPr>
        <w:fldChar w:fldCharType="end"/>
      </w:r>
    </w:p>
    <w:p w14:paraId="6511B0A6" w14:textId="77777777" w:rsidR="00D047E9" w:rsidRPr="004E5006" w:rsidRDefault="00D047E9">
      <w:pPr>
        <w:pStyle w:val="TOC1"/>
        <w:tabs>
          <w:tab w:val="left" w:pos="432"/>
        </w:tabs>
        <w:rPr>
          <w:rFonts w:ascii="Montserrat" w:hAnsi="Montserrat"/>
          <w:noProof/>
          <w:sz w:val="22"/>
          <w:szCs w:val="22"/>
        </w:rPr>
      </w:pPr>
      <w:r w:rsidRPr="004E5006">
        <w:rPr>
          <w:rFonts w:ascii="Montserrat" w:hAnsi="Montserrat"/>
          <w:noProof/>
        </w:rPr>
        <w:t>2.</w:t>
      </w:r>
      <w:r w:rsidRPr="004E5006">
        <w:rPr>
          <w:rFonts w:ascii="Montserrat" w:hAnsi="Montserrat"/>
          <w:noProof/>
          <w:sz w:val="22"/>
          <w:szCs w:val="22"/>
        </w:rPr>
        <w:tab/>
      </w:r>
      <w:r w:rsidRPr="004E5006">
        <w:rPr>
          <w:rFonts w:ascii="Montserrat" w:hAnsi="Montserrat"/>
          <w:noProof/>
        </w:rPr>
        <w:t>UML Use-Case Diagrams</w:t>
      </w:r>
      <w:r w:rsidRPr="004E5006">
        <w:rPr>
          <w:rFonts w:ascii="Montserrat" w:hAnsi="Montserrat"/>
          <w:noProof/>
        </w:rPr>
        <w:tab/>
      </w:r>
      <w:r w:rsidR="0056530F" w:rsidRPr="004E5006">
        <w:rPr>
          <w:rFonts w:ascii="Montserrat" w:hAnsi="Montserrat"/>
          <w:noProof/>
        </w:rPr>
        <w:fldChar w:fldCharType="begin"/>
      </w:r>
      <w:r w:rsidRPr="004E5006">
        <w:rPr>
          <w:rFonts w:ascii="Montserrat" w:hAnsi="Montserrat"/>
          <w:noProof/>
        </w:rPr>
        <w:instrText xml:space="preserve"> PAGEREF _Toc254773291 \h </w:instrText>
      </w:r>
      <w:r w:rsidR="0056530F" w:rsidRPr="004E5006">
        <w:rPr>
          <w:rFonts w:ascii="Montserrat" w:hAnsi="Montserrat"/>
          <w:noProof/>
        </w:rPr>
      </w:r>
      <w:r w:rsidR="0056530F" w:rsidRPr="004E5006">
        <w:rPr>
          <w:rFonts w:ascii="Montserrat" w:hAnsi="Montserrat"/>
          <w:noProof/>
        </w:rPr>
        <w:fldChar w:fldCharType="separate"/>
      </w:r>
      <w:r w:rsidRPr="004E5006">
        <w:rPr>
          <w:rFonts w:ascii="Montserrat" w:hAnsi="Montserrat"/>
          <w:noProof/>
        </w:rPr>
        <w:t>4</w:t>
      </w:r>
      <w:r w:rsidR="0056530F" w:rsidRPr="004E5006">
        <w:rPr>
          <w:rFonts w:ascii="Montserrat" w:hAnsi="Montserrat"/>
          <w:noProof/>
        </w:rPr>
        <w:fldChar w:fldCharType="end"/>
      </w:r>
    </w:p>
    <w:p w14:paraId="72B2BC59" w14:textId="77777777" w:rsidR="008C4393" w:rsidRPr="004E5006" w:rsidRDefault="0056530F">
      <w:pPr>
        <w:pStyle w:val="Title"/>
        <w:rPr>
          <w:rFonts w:ascii="Montserrat" w:hAnsi="Montserrat"/>
        </w:rPr>
      </w:pPr>
      <w:r w:rsidRPr="004E5006">
        <w:rPr>
          <w:rFonts w:ascii="Montserrat" w:hAnsi="Montserrat"/>
          <w:sz w:val="20"/>
        </w:rPr>
        <w:fldChar w:fldCharType="end"/>
      </w:r>
      <w:r w:rsidR="00570E86" w:rsidRPr="004E5006">
        <w:rPr>
          <w:rFonts w:ascii="Montserrat" w:hAnsi="Montserrat"/>
        </w:rPr>
        <w:br w:type="page"/>
      </w:r>
      <w:r w:rsidR="00B13134" w:rsidRPr="004E5006">
        <w:rPr>
          <w:rFonts w:ascii="Montserrat" w:hAnsi="Montserrat"/>
        </w:rPr>
        <w:lastRenderedPageBreak/>
        <w:fldChar w:fldCharType="begin"/>
      </w:r>
      <w:r w:rsidR="00B13134" w:rsidRPr="004E5006">
        <w:rPr>
          <w:rFonts w:ascii="Montserrat" w:hAnsi="Montserrat"/>
        </w:rPr>
        <w:instrText xml:space="preserve">title  \* Mergeformat </w:instrText>
      </w:r>
      <w:r w:rsidR="00B13134" w:rsidRPr="004E5006">
        <w:rPr>
          <w:rFonts w:ascii="Montserrat" w:hAnsi="Montserrat"/>
        </w:rPr>
        <w:fldChar w:fldCharType="separate"/>
      </w:r>
      <w:r w:rsidR="000916B9" w:rsidRPr="004E5006">
        <w:rPr>
          <w:rFonts w:ascii="Montserrat" w:hAnsi="Montserrat"/>
        </w:rPr>
        <w:t xml:space="preserve">Use-Case </w:t>
      </w:r>
      <w:r w:rsidR="0004741B" w:rsidRPr="004E5006">
        <w:rPr>
          <w:rFonts w:ascii="Montserrat" w:hAnsi="Montserrat"/>
        </w:rPr>
        <w:t>Model</w:t>
      </w:r>
      <w:r w:rsidR="00B13134" w:rsidRPr="004E5006">
        <w:rPr>
          <w:rFonts w:ascii="Montserrat" w:hAnsi="Montserrat"/>
        </w:rPr>
        <w:fldChar w:fldCharType="end"/>
      </w:r>
      <w:bookmarkStart w:id="0" w:name="_Toc423410237"/>
      <w:bookmarkStart w:id="1" w:name="_Toc425054503"/>
      <w:r w:rsidR="00570E86" w:rsidRPr="004E5006">
        <w:rPr>
          <w:rFonts w:ascii="Montserrat" w:hAnsi="Montserrat"/>
        </w:rPr>
        <w:t xml:space="preserve"> </w:t>
      </w:r>
      <w:bookmarkEnd w:id="0"/>
      <w:bookmarkEnd w:id="1"/>
    </w:p>
    <w:p w14:paraId="4DF09FB0" w14:textId="77777777" w:rsidR="008C4393" w:rsidRPr="004E5006" w:rsidRDefault="008C4393" w:rsidP="00D047E9">
      <w:pPr>
        <w:pStyle w:val="InfoBlue"/>
        <w:rPr>
          <w:rFonts w:ascii="Montserrat" w:hAnsi="Montserrat"/>
        </w:rPr>
      </w:pPr>
    </w:p>
    <w:p w14:paraId="232AF86F" w14:textId="77777777" w:rsidR="008C4393" w:rsidRPr="004E5006" w:rsidRDefault="0004741B">
      <w:pPr>
        <w:pStyle w:val="Heading1"/>
        <w:rPr>
          <w:rFonts w:ascii="Montserrat" w:hAnsi="Montserrat"/>
        </w:rPr>
      </w:pPr>
      <w:bookmarkStart w:id="2" w:name="_Toc254773290"/>
      <w:bookmarkStart w:id="3" w:name="_Toc423410239"/>
      <w:bookmarkStart w:id="4" w:name="_Toc425054505"/>
      <w:r w:rsidRPr="004E5006">
        <w:rPr>
          <w:rFonts w:ascii="Montserrat" w:hAnsi="Montserrat"/>
        </w:rPr>
        <w:t>Use-Cases Identification</w:t>
      </w:r>
      <w:bookmarkEnd w:id="2"/>
    </w:p>
    <w:p w14:paraId="0CF99271" w14:textId="5D73B9A3" w:rsidR="00845B9C" w:rsidRPr="004E5006" w:rsidRDefault="00845B9C" w:rsidP="00845B9C">
      <w:pPr>
        <w:pStyle w:val="BodyText"/>
        <w:rPr>
          <w:rFonts w:ascii="Montserrat" w:hAnsi="Montserrat"/>
        </w:rPr>
      </w:pPr>
    </w:p>
    <w:p w14:paraId="7A81B37C" w14:textId="7D2114AC" w:rsidR="00845B9C" w:rsidRPr="004E5006" w:rsidRDefault="00845B9C" w:rsidP="00845B9C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Use case: register as driver</w:t>
      </w:r>
    </w:p>
    <w:p w14:paraId="5CCF8E9C" w14:textId="3BAF6A84" w:rsidR="00845B9C" w:rsidRPr="004E5006" w:rsidRDefault="00845B9C" w:rsidP="00845B9C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Level: user goal</w:t>
      </w:r>
    </w:p>
    <w:p w14:paraId="219EEC89" w14:textId="79394324" w:rsidR="00845B9C" w:rsidRPr="004E5006" w:rsidRDefault="00845B9C" w:rsidP="00845B9C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Primary actor: driver</w:t>
      </w:r>
    </w:p>
    <w:p w14:paraId="68E512E4" w14:textId="55B91614" w:rsidR="00845B9C" w:rsidRPr="004E5006" w:rsidRDefault="00845B9C" w:rsidP="00845B9C">
      <w:pPr>
        <w:spacing w:line="240" w:lineRule="auto"/>
        <w:ind w:left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Main success scenario: </w:t>
      </w:r>
    </w:p>
    <w:p w14:paraId="3890E38B" w14:textId="0E089A48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Open the application</w:t>
      </w:r>
    </w:p>
    <w:p w14:paraId="7B136656" w14:textId="1E786723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Select the “Create new user”</w:t>
      </w:r>
    </w:p>
    <w:p w14:paraId="0C197073" w14:textId="0BFFE816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Check the driver checkbox</w:t>
      </w:r>
    </w:p>
    <w:p w14:paraId="38609B89" w14:textId="6F62C3A6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Introduce the personal information</w:t>
      </w:r>
    </w:p>
    <w:p w14:paraId="3AF8B449" w14:textId="50A95FF4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Introduce a valid payment method</w:t>
      </w:r>
    </w:p>
    <w:p w14:paraId="0CD2E491" w14:textId="2B21D9B2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Introduce the driver’s license information </w:t>
      </w:r>
      <w:proofErr w:type="gramStart"/>
      <w:r w:rsidRPr="004E5006">
        <w:rPr>
          <w:rFonts w:ascii="Montserrat" w:hAnsi="Montserrat"/>
          <w:sz w:val="24"/>
        </w:rPr>
        <w:t>and also</w:t>
      </w:r>
      <w:proofErr w:type="gramEnd"/>
      <w:r w:rsidRPr="004E5006">
        <w:rPr>
          <w:rFonts w:ascii="Montserrat" w:hAnsi="Montserrat"/>
          <w:sz w:val="24"/>
        </w:rPr>
        <w:t xml:space="preserve"> a photo</w:t>
      </w:r>
    </w:p>
    <w:p w14:paraId="4CA95403" w14:textId="505BFF49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Wait for the application to che</w:t>
      </w:r>
      <w:bookmarkStart w:id="5" w:name="_GoBack"/>
      <w:bookmarkEnd w:id="5"/>
      <w:r w:rsidRPr="004E5006">
        <w:rPr>
          <w:rFonts w:ascii="Montserrat" w:hAnsi="Montserrat"/>
          <w:sz w:val="24"/>
        </w:rPr>
        <w:t>ck all the given information</w:t>
      </w:r>
    </w:p>
    <w:p w14:paraId="745D7932" w14:textId="08D2D321" w:rsidR="00845B9C" w:rsidRPr="004E5006" w:rsidRDefault="00845B9C" w:rsidP="00845B9C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A pop-up will signal the user that the account has been successfully registered</w:t>
      </w:r>
    </w:p>
    <w:p w14:paraId="3712ADD7" w14:textId="03B2FE70" w:rsidR="00845B9C" w:rsidRPr="004E5006" w:rsidRDefault="00845B9C" w:rsidP="00845B9C">
      <w:pPr>
        <w:spacing w:line="240" w:lineRule="auto"/>
        <w:ind w:left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Extensions: </w:t>
      </w:r>
    </w:p>
    <w:p w14:paraId="04D7AEE9" w14:textId="646C8225" w:rsidR="00845B9C" w:rsidRPr="004E5006" w:rsidRDefault="00845B9C" w:rsidP="00845B9C">
      <w:pPr>
        <w:numPr>
          <w:ilvl w:val="0"/>
          <w:numId w:val="25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If any of the given information doesn’t correspond to the standards imposed by Twiss, the account creation will be declined to maintain the safety of the other users</w:t>
      </w:r>
    </w:p>
    <w:p w14:paraId="31C99F5B" w14:textId="2BCE44EB" w:rsidR="00845B9C" w:rsidRPr="004E5006" w:rsidRDefault="00845B9C" w:rsidP="00845B9C">
      <w:pPr>
        <w:numPr>
          <w:ilvl w:val="0"/>
          <w:numId w:val="25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Though, there might be minor mistakes in the completed fields, or some problems with the payment method, and Twiss will let the user to review de entry data in this case</w:t>
      </w:r>
    </w:p>
    <w:p w14:paraId="2336BD0C" w14:textId="05FF2864" w:rsidR="00433BD7" w:rsidRPr="004E5006" w:rsidRDefault="00433BD7" w:rsidP="00433BD7">
      <w:pPr>
        <w:spacing w:line="240" w:lineRule="auto"/>
        <w:jc w:val="both"/>
        <w:rPr>
          <w:rFonts w:ascii="Montserrat" w:hAnsi="Montserrat"/>
          <w:sz w:val="24"/>
        </w:rPr>
      </w:pPr>
    </w:p>
    <w:p w14:paraId="0C7E10BE" w14:textId="77777777" w:rsidR="008B6B12" w:rsidRPr="004E5006" w:rsidRDefault="008B6B12" w:rsidP="00433BD7">
      <w:pPr>
        <w:spacing w:line="240" w:lineRule="auto"/>
        <w:ind w:firstLine="720"/>
        <w:jc w:val="both"/>
        <w:rPr>
          <w:rFonts w:ascii="Montserrat" w:hAnsi="Montserrat"/>
          <w:sz w:val="24"/>
        </w:rPr>
      </w:pPr>
    </w:p>
    <w:p w14:paraId="64C0FF2E" w14:textId="77777777" w:rsidR="008B6B12" w:rsidRPr="004E5006" w:rsidRDefault="008B6B12" w:rsidP="00433BD7">
      <w:pPr>
        <w:spacing w:line="240" w:lineRule="auto"/>
        <w:ind w:firstLine="720"/>
        <w:jc w:val="both"/>
        <w:rPr>
          <w:rFonts w:ascii="Montserrat" w:hAnsi="Montserrat"/>
          <w:sz w:val="24"/>
        </w:rPr>
      </w:pPr>
    </w:p>
    <w:p w14:paraId="7C551F8D" w14:textId="5B54F17C" w:rsidR="00433BD7" w:rsidRPr="004E5006" w:rsidRDefault="00433BD7" w:rsidP="00433BD7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Use case: schedule a trip</w:t>
      </w:r>
    </w:p>
    <w:p w14:paraId="68A85690" w14:textId="77777777" w:rsidR="00433BD7" w:rsidRPr="004E5006" w:rsidRDefault="00433BD7" w:rsidP="00433BD7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Level: user goal</w:t>
      </w:r>
    </w:p>
    <w:p w14:paraId="1D0DB359" w14:textId="77777777" w:rsidR="00433BD7" w:rsidRPr="004E5006" w:rsidRDefault="00433BD7" w:rsidP="00433BD7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Primary actor: driver</w:t>
      </w:r>
    </w:p>
    <w:p w14:paraId="31A6196D" w14:textId="77777777" w:rsidR="00433BD7" w:rsidRPr="004E5006" w:rsidRDefault="00433BD7" w:rsidP="00433BD7">
      <w:pPr>
        <w:spacing w:line="240" w:lineRule="auto"/>
        <w:ind w:left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Main success scenario: </w:t>
      </w:r>
    </w:p>
    <w:p w14:paraId="4C2A3800" w14:textId="77777777" w:rsidR="00433BD7" w:rsidRPr="004E5006" w:rsidRDefault="00433BD7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Open the application</w:t>
      </w:r>
    </w:p>
    <w:p w14:paraId="0AB323D5" w14:textId="65E20DB8" w:rsidR="00433BD7" w:rsidRPr="004E5006" w:rsidRDefault="00C74F14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Login with the account and password</w:t>
      </w:r>
    </w:p>
    <w:p w14:paraId="15724EF7" w14:textId="4CD0998B" w:rsidR="00433BD7" w:rsidRPr="004E5006" w:rsidRDefault="00C74F14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Press the “Schedule trip” button</w:t>
      </w:r>
    </w:p>
    <w:p w14:paraId="5D4C1020" w14:textId="6FB5006C" w:rsidR="00433BD7" w:rsidRPr="004E5006" w:rsidRDefault="00C74F14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Choose the start point, date and time</w:t>
      </w:r>
    </w:p>
    <w:p w14:paraId="4A1396E2" w14:textId="5D118B06" w:rsidR="00433BD7" w:rsidRPr="004E5006" w:rsidRDefault="00C74F14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Choose the </w:t>
      </w:r>
      <w:proofErr w:type="gramStart"/>
      <w:r w:rsidRPr="004E5006">
        <w:rPr>
          <w:rFonts w:ascii="Montserrat" w:hAnsi="Montserrat"/>
          <w:sz w:val="24"/>
        </w:rPr>
        <w:t>end point</w:t>
      </w:r>
      <w:proofErr w:type="gramEnd"/>
    </w:p>
    <w:p w14:paraId="6C902E38" w14:textId="54EEC736" w:rsidR="00433BD7" w:rsidRPr="004E5006" w:rsidRDefault="00C74F14" w:rsidP="00433BD7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lastRenderedPageBreak/>
        <w:t>Select any other preferences as stops, smoking/ non-smoking, and available spots</w:t>
      </w:r>
      <w:r w:rsidR="00CE57FB" w:rsidRPr="004E5006">
        <w:rPr>
          <w:rFonts w:ascii="Montserrat" w:hAnsi="Montserrat"/>
          <w:sz w:val="24"/>
        </w:rPr>
        <w:t xml:space="preserve"> in the car</w:t>
      </w:r>
    </w:p>
    <w:p w14:paraId="0884F472" w14:textId="06FE27A4" w:rsidR="00433BD7" w:rsidRPr="004E5006" w:rsidRDefault="00433BD7" w:rsidP="00CE57FB">
      <w:pPr>
        <w:numPr>
          <w:ilvl w:val="0"/>
          <w:numId w:val="23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Wa</w:t>
      </w:r>
      <w:r w:rsidR="00CE57FB" w:rsidRPr="004E5006">
        <w:rPr>
          <w:rFonts w:ascii="Montserrat" w:hAnsi="Montserrat"/>
          <w:sz w:val="24"/>
        </w:rPr>
        <w:t>it for the application to find suitable drive partners and accept or reject them</w:t>
      </w:r>
    </w:p>
    <w:p w14:paraId="688766C6" w14:textId="2D7E9F02" w:rsidR="00D53160" w:rsidRPr="004E5006" w:rsidRDefault="00D53160" w:rsidP="00D53160">
      <w:pPr>
        <w:spacing w:line="240" w:lineRule="auto"/>
        <w:ind w:firstLine="720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Extensions: </w:t>
      </w:r>
    </w:p>
    <w:p w14:paraId="6DA6EAD6" w14:textId="771D59B4" w:rsidR="00D53160" w:rsidRPr="004E5006" w:rsidRDefault="00D53160" w:rsidP="00D53160">
      <w:pPr>
        <w:numPr>
          <w:ilvl w:val="0"/>
          <w:numId w:val="26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>Edit the trip information</w:t>
      </w:r>
    </w:p>
    <w:p w14:paraId="3C0742E8" w14:textId="78063DFE" w:rsidR="00D53160" w:rsidRPr="004E5006" w:rsidRDefault="00D53160" w:rsidP="00D53160">
      <w:pPr>
        <w:numPr>
          <w:ilvl w:val="0"/>
          <w:numId w:val="26"/>
        </w:numPr>
        <w:spacing w:line="240" w:lineRule="auto"/>
        <w:jc w:val="both"/>
        <w:rPr>
          <w:rFonts w:ascii="Montserrat" w:hAnsi="Montserrat"/>
          <w:sz w:val="24"/>
        </w:rPr>
      </w:pPr>
      <w:r w:rsidRPr="004E5006">
        <w:rPr>
          <w:rFonts w:ascii="Montserrat" w:hAnsi="Montserrat"/>
          <w:sz w:val="24"/>
        </w:rPr>
        <w:t xml:space="preserve">24 </w:t>
      </w:r>
      <w:proofErr w:type="gramStart"/>
      <w:r w:rsidRPr="004E5006">
        <w:rPr>
          <w:rFonts w:ascii="Montserrat" w:hAnsi="Montserrat"/>
          <w:sz w:val="24"/>
        </w:rPr>
        <w:t>hour</w:t>
      </w:r>
      <w:proofErr w:type="gramEnd"/>
      <w:r w:rsidRPr="004E5006">
        <w:rPr>
          <w:rFonts w:ascii="Montserrat" w:hAnsi="Montserrat"/>
          <w:sz w:val="24"/>
        </w:rPr>
        <w:t xml:space="preserve"> before the trip edits won’t be allowed anymore without the agreement of all the passengers</w:t>
      </w:r>
    </w:p>
    <w:p w14:paraId="28BD2C31" w14:textId="77777777" w:rsidR="00433BD7" w:rsidRPr="004E5006" w:rsidRDefault="00433BD7" w:rsidP="00D53160">
      <w:pPr>
        <w:spacing w:line="240" w:lineRule="auto"/>
        <w:ind w:left="720"/>
        <w:jc w:val="both"/>
        <w:rPr>
          <w:rFonts w:ascii="Montserrat" w:hAnsi="Montserrat"/>
          <w:sz w:val="24"/>
        </w:rPr>
      </w:pPr>
    </w:p>
    <w:p w14:paraId="3BA59215" w14:textId="62A3D1FE" w:rsidR="00845B9C" w:rsidRPr="004E5006" w:rsidRDefault="00845B9C" w:rsidP="00845B9C">
      <w:pPr>
        <w:pStyle w:val="BodyText"/>
        <w:rPr>
          <w:rFonts w:ascii="Montserrat" w:hAnsi="Montserrat"/>
        </w:rPr>
      </w:pPr>
    </w:p>
    <w:p w14:paraId="41BBE2A7" w14:textId="77777777" w:rsidR="00845B9C" w:rsidRPr="004E5006" w:rsidRDefault="00845B9C" w:rsidP="00845B9C">
      <w:pPr>
        <w:pStyle w:val="BodyText"/>
        <w:rPr>
          <w:rFonts w:ascii="Montserrat" w:hAnsi="Montserrat"/>
        </w:rPr>
      </w:pPr>
    </w:p>
    <w:p w14:paraId="6F790028" w14:textId="00D87D07" w:rsidR="008C4393" w:rsidRPr="004E5006" w:rsidRDefault="00D047E9" w:rsidP="00FC59A8">
      <w:pPr>
        <w:pStyle w:val="Heading1"/>
        <w:widowControl/>
        <w:rPr>
          <w:rFonts w:ascii="Montserrat" w:hAnsi="Montserrat"/>
          <w:b w:val="0"/>
          <w:i/>
          <w:color w:val="C0504D"/>
          <w:sz w:val="20"/>
        </w:rPr>
      </w:pPr>
      <w:bookmarkStart w:id="6" w:name="_Toc254773291"/>
      <w:bookmarkEnd w:id="3"/>
      <w:bookmarkEnd w:id="4"/>
      <w:r w:rsidRPr="004E5006">
        <w:rPr>
          <w:rFonts w:ascii="Montserrat" w:hAnsi="Montserrat"/>
        </w:rPr>
        <w:t>UML Use-Case Diagrams</w:t>
      </w:r>
      <w:bookmarkEnd w:id="6"/>
    </w:p>
    <w:p w14:paraId="0C412DE4" w14:textId="57F2D458" w:rsidR="00FC59A8" w:rsidRPr="004E5006" w:rsidRDefault="00B13134" w:rsidP="00FC59A8">
      <w:pPr>
        <w:rPr>
          <w:rFonts w:ascii="Montserrat" w:hAnsi="Montserrat"/>
        </w:rPr>
      </w:pPr>
      <w:r w:rsidRPr="004E5006">
        <w:rPr>
          <w:rFonts w:ascii="Montserrat" w:hAnsi="Montserrat"/>
          <w:noProof/>
        </w:rPr>
        <w:pict w14:anchorId="4E172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8pt;margin-top:14.45pt;width:544.8pt;height:303.6pt;z-index:1;mso-position-horizontal-relative:text;mso-position-vertical-relative:text;mso-width-relative:page;mso-height-relative:page">
            <v:imagedata r:id="rId8" o:title="UseCase"/>
            <w10:wrap type="square"/>
          </v:shape>
        </w:pict>
      </w:r>
    </w:p>
    <w:p w14:paraId="43E26132" w14:textId="7AEFADFE" w:rsidR="00FC59A8" w:rsidRPr="004E5006" w:rsidRDefault="00FC59A8" w:rsidP="00FC59A8">
      <w:pPr>
        <w:rPr>
          <w:rFonts w:ascii="Montserrat" w:hAnsi="Montserrat"/>
        </w:rPr>
      </w:pPr>
    </w:p>
    <w:sectPr w:rsidR="00FC59A8" w:rsidRPr="004E5006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6C439" w14:textId="77777777" w:rsidR="00B13134" w:rsidRDefault="00B13134">
      <w:pPr>
        <w:spacing w:line="240" w:lineRule="auto"/>
      </w:pPr>
      <w:r>
        <w:separator/>
      </w:r>
    </w:p>
  </w:endnote>
  <w:endnote w:type="continuationSeparator" w:id="0">
    <w:p w14:paraId="09741219" w14:textId="77777777" w:rsidR="00B13134" w:rsidRDefault="00B131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:rsidRPr="00F62A01" w14:paraId="52C29F1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A426ED" w14:textId="77777777" w:rsidR="008C4393" w:rsidRPr="00F62A01" w:rsidRDefault="008C4393">
          <w:pPr>
            <w:ind w:right="360"/>
            <w:rPr>
              <w:rFonts w:ascii="Montserrat" w:hAnsi="Montserrat"/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764989" w14:textId="2C01365C" w:rsidR="008C4393" w:rsidRPr="00F62A01" w:rsidRDefault="0056530F">
          <w:pPr>
            <w:jc w:val="center"/>
            <w:rPr>
              <w:rFonts w:ascii="Montserrat" w:hAnsi="Montserrat"/>
            </w:rPr>
          </w:pPr>
          <w:r w:rsidRPr="00F62A01">
            <w:rPr>
              <w:rFonts w:ascii="Montserrat" w:hAnsi="Montserrat"/>
            </w:rPr>
            <w:fldChar w:fldCharType="begin"/>
          </w:r>
          <w:r w:rsidR="00570E86" w:rsidRPr="00F62A01">
            <w:rPr>
              <w:rFonts w:ascii="Montserrat" w:hAnsi="Montserrat"/>
            </w:rPr>
            <w:instrText>symbol 211 \f "Symbol" \s 10</w:instrText>
          </w:r>
          <w:r w:rsidRPr="00F62A01">
            <w:rPr>
              <w:rFonts w:ascii="Montserrat" w:hAnsi="Montserrat"/>
            </w:rPr>
            <w:fldChar w:fldCharType="separate"/>
          </w:r>
          <w:r w:rsidR="00570E86" w:rsidRPr="00F62A01">
            <w:rPr>
              <w:rFonts w:ascii="Montserrat" w:hAnsi="Montserrat"/>
            </w:rPr>
            <w:t>Ó</w:t>
          </w:r>
          <w:r w:rsidRPr="00F62A01">
            <w:rPr>
              <w:rFonts w:ascii="Montserrat" w:hAnsi="Montserrat"/>
            </w:rPr>
            <w:fldChar w:fldCharType="end"/>
          </w:r>
          <w:r w:rsidR="008E6795" w:rsidRPr="00F62A01">
            <w:rPr>
              <w:rFonts w:ascii="Montserrat" w:hAnsi="Montserrat"/>
            </w:rPr>
            <w:t>Andrei Gog</w:t>
          </w:r>
          <w:r w:rsidR="00570E86" w:rsidRPr="00F62A01">
            <w:rPr>
              <w:rFonts w:ascii="Montserrat" w:hAnsi="Montserrat"/>
            </w:rPr>
            <w:t xml:space="preserve">, </w:t>
          </w:r>
          <w:r w:rsidRPr="00F62A01">
            <w:rPr>
              <w:rFonts w:ascii="Montserrat" w:hAnsi="Montserrat"/>
            </w:rPr>
            <w:fldChar w:fldCharType="begin"/>
          </w:r>
          <w:r w:rsidR="00570E86" w:rsidRPr="00F62A01">
            <w:rPr>
              <w:rFonts w:ascii="Montserrat" w:hAnsi="Montserrat"/>
            </w:rPr>
            <w:instrText xml:space="preserve"> DATE \@ "yyyy" </w:instrText>
          </w:r>
          <w:r w:rsidRPr="00F62A01">
            <w:rPr>
              <w:rFonts w:ascii="Montserrat" w:hAnsi="Montserrat"/>
            </w:rPr>
            <w:fldChar w:fldCharType="separate"/>
          </w:r>
          <w:r w:rsidR="004E5006" w:rsidRPr="00F62A01">
            <w:rPr>
              <w:rFonts w:ascii="Montserrat" w:hAnsi="Montserrat"/>
              <w:noProof/>
            </w:rPr>
            <w:t>2018</w:t>
          </w:r>
          <w:r w:rsidRPr="00F62A01">
            <w:rPr>
              <w:rFonts w:ascii="Montserrat" w:hAnsi="Montserrat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EFD4C6" w14:textId="77777777" w:rsidR="008C4393" w:rsidRPr="00F62A01" w:rsidRDefault="00570E86">
          <w:pPr>
            <w:jc w:val="right"/>
            <w:rPr>
              <w:rFonts w:ascii="Montserrat" w:hAnsi="Montserrat"/>
            </w:rPr>
          </w:pPr>
          <w:r w:rsidRPr="00F62A01">
            <w:rPr>
              <w:rFonts w:ascii="Montserrat" w:hAnsi="Montserrat"/>
            </w:rPr>
            <w:t xml:space="preserve">Page </w:t>
          </w:r>
          <w:r w:rsidR="0056530F" w:rsidRPr="00F62A01">
            <w:rPr>
              <w:rStyle w:val="PageNumber"/>
              <w:rFonts w:ascii="Montserrat" w:hAnsi="Montserrat"/>
            </w:rPr>
            <w:fldChar w:fldCharType="begin"/>
          </w:r>
          <w:r w:rsidRPr="00F62A01">
            <w:rPr>
              <w:rStyle w:val="PageNumber"/>
              <w:rFonts w:ascii="Montserrat" w:hAnsi="Montserrat"/>
            </w:rPr>
            <w:instrText xml:space="preserve">page </w:instrText>
          </w:r>
          <w:r w:rsidR="0056530F" w:rsidRPr="00F62A01">
            <w:rPr>
              <w:rStyle w:val="PageNumber"/>
              <w:rFonts w:ascii="Montserrat" w:hAnsi="Montserrat"/>
            </w:rPr>
            <w:fldChar w:fldCharType="separate"/>
          </w:r>
          <w:r w:rsidR="002D02EB" w:rsidRPr="00F62A01">
            <w:rPr>
              <w:rStyle w:val="PageNumber"/>
              <w:rFonts w:ascii="Montserrat" w:hAnsi="Montserrat"/>
              <w:noProof/>
            </w:rPr>
            <w:t>4</w:t>
          </w:r>
          <w:r w:rsidR="0056530F" w:rsidRPr="00F62A01">
            <w:rPr>
              <w:rStyle w:val="PageNumber"/>
              <w:rFonts w:ascii="Montserrat" w:hAnsi="Montserrat"/>
            </w:rPr>
            <w:fldChar w:fldCharType="end"/>
          </w:r>
        </w:p>
      </w:tc>
    </w:tr>
  </w:tbl>
  <w:p w14:paraId="0F5F5762" w14:textId="77777777" w:rsidR="008C4393" w:rsidRPr="00F62A01" w:rsidRDefault="008C4393">
    <w:pPr>
      <w:pStyle w:val="Footer"/>
      <w:rPr>
        <w:rFonts w:ascii="Montserrat" w:hAnsi="Montserr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D1E54" w14:textId="77777777" w:rsidR="00B13134" w:rsidRDefault="00B13134">
      <w:pPr>
        <w:spacing w:line="240" w:lineRule="auto"/>
      </w:pPr>
      <w:r>
        <w:separator/>
      </w:r>
    </w:p>
  </w:footnote>
  <w:footnote w:type="continuationSeparator" w:id="0">
    <w:p w14:paraId="1C0C5DC8" w14:textId="77777777" w:rsidR="00B13134" w:rsidRDefault="00B131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90F79" w14:textId="77777777" w:rsidR="008C4393" w:rsidRPr="004E5006" w:rsidRDefault="008C4393">
    <w:pPr>
      <w:rPr>
        <w:rFonts w:ascii="Montserrat" w:hAnsi="Montserrat"/>
        <w:sz w:val="24"/>
      </w:rPr>
    </w:pPr>
  </w:p>
  <w:p w14:paraId="01936F53" w14:textId="77777777" w:rsidR="008C4393" w:rsidRPr="004E5006" w:rsidRDefault="008C4393">
    <w:pPr>
      <w:pBdr>
        <w:top w:val="single" w:sz="6" w:space="1" w:color="auto"/>
      </w:pBdr>
      <w:rPr>
        <w:rFonts w:ascii="Montserrat" w:hAnsi="Montserrat"/>
        <w:sz w:val="24"/>
      </w:rPr>
    </w:pPr>
  </w:p>
  <w:p w14:paraId="102278E1" w14:textId="143DE7DD" w:rsidR="008C4393" w:rsidRPr="004E5006" w:rsidRDefault="00B13134">
    <w:pPr>
      <w:pBdr>
        <w:bottom w:val="single" w:sz="6" w:space="1" w:color="auto"/>
      </w:pBdr>
      <w:jc w:val="right"/>
      <w:rPr>
        <w:rFonts w:ascii="Montserrat" w:hAnsi="Montserrat"/>
      </w:rPr>
    </w:pPr>
    <w:r w:rsidRPr="004E5006">
      <w:rPr>
        <w:rFonts w:ascii="Montserrat" w:hAnsi="Montserrat"/>
      </w:rPr>
      <w:fldChar w:fldCharType="begin"/>
    </w:r>
    <w:r w:rsidRPr="004E5006">
      <w:rPr>
        <w:rFonts w:ascii="Montserrat" w:hAnsi="Montserrat"/>
      </w:rPr>
      <w:instrText xml:space="preserve"> DOCPROPERTY "Company"  \* MERGEFORMAT </w:instrText>
    </w:r>
    <w:r w:rsidRPr="004E5006">
      <w:rPr>
        <w:rFonts w:ascii="Montserrat" w:hAnsi="Montserrat"/>
      </w:rPr>
      <w:fldChar w:fldCharType="separate"/>
    </w:r>
    <w:r w:rsidR="008940AB" w:rsidRPr="004E5006">
      <w:rPr>
        <w:rFonts w:ascii="Montserrat" w:hAnsi="Montserrat"/>
        <w:b/>
        <w:sz w:val="36"/>
      </w:rPr>
      <w:t>Andrei Gog</w:t>
    </w:r>
    <w:r w:rsidRPr="004E5006">
      <w:rPr>
        <w:rFonts w:ascii="Montserrat" w:hAnsi="Montserrat"/>
        <w:b/>
        <w:sz w:val="36"/>
      </w:rPr>
      <w:fldChar w:fldCharType="end"/>
    </w:r>
  </w:p>
  <w:p w14:paraId="15840C49" w14:textId="5DC1D642" w:rsidR="0004741B" w:rsidRPr="004E5006" w:rsidRDefault="00B13134" w:rsidP="0004741B">
    <w:pPr>
      <w:pBdr>
        <w:bottom w:val="single" w:sz="6" w:space="1" w:color="auto"/>
      </w:pBdr>
      <w:jc w:val="right"/>
      <w:rPr>
        <w:rFonts w:ascii="Montserrat" w:hAnsi="Montserrat"/>
        <w:b/>
        <w:sz w:val="36"/>
      </w:rPr>
    </w:pPr>
    <w:r w:rsidRPr="004E5006">
      <w:rPr>
        <w:rFonts w:ascii="Montserrat" w:hAnsi="Montserrat"/>
      </w:rPr>
      <w:fldChar w:fldCharType="begin"/>
    </w:r>
    <w:r w:rsidRPr="004E5006">
      <w:rPr>
        <w:rFonts w:ascii="Montserrat" w:hAnsi="Montserrat"/>
      </w:rPr>
      <w:instrText xml:space="preserve"> DOCPROPERTY "Company"  \* MERGEFORMAT </w:instrText>
    </w:r>
    <w:r w:rsidRPr="004E5006">
      <w:rPr>
        <w:rFonts w:ascii="Montserrat" w:hAnsi="Montserrat"/>
      </w:rPr>
      <w:fldChar w:fldCharType="separate"/>
    </w:r>
    <w:r w:rsidR="008940AB" w:rsidRPr="004E5006">
      <w:rPr>
        <w:rFonts w:ascii="Montserrat" w:hAnsi="Montserrat"/>
        <w:b/>
        <w:sz w:val="36"/>
      </w:rPr>
      <w:t>group 30433</w:t>
    </w:r>
    <w:r w:rsidRPr="004E5006">
      <w:rPr>
        <w:rFonts w:ascii="Montserrat" w:hAnsi="Montserrat"/>
        <w:b/>
        <w:sz w:val="36"/>
      </w:rPr>
      <w:fldChar w:fldCharType="end"/>
    </w:r>
  </w:p>
  <w:p w14:paraId="05D80282" w14:textId="77777777" w:rsidR="008C4393" w:rsidRPr="004E5006" w:rsidRDefault="008C4393">
    <w:pPr>
      <w:pBdr>
        <w:bottom w:val="single" w:sz="6" w:space="1" w:color="auto"/>
      </w:pBdr>
      <w:jc w:val="right"/>
      <w:rPr>
        <w:rFonts w:ascii="Montserrat" w:hAnsi="Montserrat"/>
        <w:sz w:val="24"/>
      </w:rPr>
    </w:pPr>
  </w:p>
  <w:p w14:paraId="4AE4F6FA" w14:textId="77777777" w:rsidR="008C4393" w:rsidRPr="004E5006" w:rsidRDefault="008C4393">
    <w:pPr>
      <w:pStyle w:val="Header"/>
      <w:rPr>
        <w:rFonts w:ascii="Montserrat" w:hAnsi="Montserr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:rsidRPr="004E5006" w14:paraId="552A2E64" w14:textId="77777777">
      <w:tc>
        <w:tcPr>
          <w:tcW w:w="6379" w:type="dxa"/>
        </w:tcPr>
        <w:p w14:paraId="550DF269" w14:textId="2D810ACD" w:rsidR="008C4393" w:rsidRPr="004E5006" w:rsidRDefault="008940AB">
          <w:pPr>
            <w:rPr>
              <w:rFonts w:ascii="Montserrat" w:hAnsi="Montserrat"/>
            </w:rPr>
          </w:pPr>
          <w:r w:rsidRPr="004E5006">
            <w:rPr>
              <w:rFonts w:ascii="Montserrat" w:hAnsi="Montserrat"/>
            </w:rPr>
            <w:t>Twiss, a car sharing application</w:t>
          </w:r>
        </w:p>
      </w:tc>
      <w:tc>
        <w:tcPr>
          <w:tcW w:w="3179" w:type="dxa"/>
        </w:tcPr>
        <w:p w14:paraId="131985AE" w14:textId="77777777" w:rsidR="008C4393" w:rsidRPr="004E5006" w:rsidRDefault="00570E86">
          <w:pPr>
            <w:tabs>
              <w:tab w:val="left" w:pos="1135"/>
            </w:tabs>
            <w:spacing w:before="40"/>
            <w:ind w:right="68"/>
            <w:rPr>
              <w:rFonts w:ascii="Montserrat" w:hAnsi="Montserrat"/>
            </w:rPr>
          </w:pPr>
          <w:r w:rsidRPr="004E5006">
            <w:rPr>
              <w:rFonts w:ascii="Montserrat" w:hAnsi="Montserrat"/>
            </w:rPr>
            <w:t xml:space="preserve">  Version:           &lt;1.0&gt;</w:t>
          </w:r>
        </w:p>
      </w:tc>
    </w:tr>
    <w:tr w:rsidR="008C4393" w:rsidRPr="004E5006" w14:paraId="0FE41F7B" w14:textId="77777777">
      <w:tc>
        <w:tcPr>
          <w:tcW w:w="6379" w:type="dxa"/>
        </w:tcPr>
        <w:p w14:paraId="4E42856C" w14:textId="77777777" w:rsidR="008C4393" w:rsidRPr="004E5006" w:rsidRDefault="00FF4087">
          <w:pPr>
            <w:rPr>
              <w:rFonts w:ascii="Montserrat" w:hAnsi="Montserrat"/>
            </w:rPr>
          </w:pPr>
          <w:r w:rsidRPr="004E5006">
            <w:rPr>
              <w:rFonts w:ascii="Montserrat" w:hAnsi="Montserrat"/>
            </w:rPr>
            <w:t>Use-C</w:t>
          </w:r>
          <w:r w:rsidR="0004741B" w:rsidRPr="004E5006">
            <w:rPr>
              <w:rFonts w:ascii="Montserrat" w:hAnsi="Montserrat"/>
            </w:rPr>
            <w:t>ase Model</w:t>
          </w:r>
        </w:p>
      </w:tc>
      <w:tc>
        <w:tcPr>
          <w:tcW w:w="3179" w:type="dxa"/>
        </w:tcPr>
        <w:p w14:paraId="69056AEE" w14:textId="5C115F04" w:rsidR="008C4393" w:rsidRPr="004E5006" w:rsidRDefault="00570E86">
          <w:pPr>
            <w:rPr>
              <w:rFonts w:ascii="Montserrat" w:hAnsi="Montserrat"/>
            </w:rPr>
          </w:pPr>
          <w:r w:rsidRPr="004E5006">
            <w:rPr>
              <w:rFonts w:ascii="Montserrat" w:hAnsi="Montserrat"/>
            </w:rPr>
            <w:t xml:space="preserve">  Date:  </w:t>
          </w:r>
          <w:r w:rsidR="008940AB" w:rsidRPr="004E5006">
            <w:rPr>
              <w:rFonts w:ascii="Montserrat" w:hAnsi="Montserrat"/>
            </w:rPr>
            <w:t>18.03.2018</w:t>
          </w:r>
        </w:p>
      </w:tc>
    </w:tr>
    <w:tr w:rsidR="008C4393" w:rsidRPr="004E5006" w14:paraId="19625399" w14:textId="77777777">
      <w:tc>
        <w:tcPr>
          <w:tcW w:w="9558" w:type="dxa"/>
          <w:gridSpan w:val="2"/>
        </w:tcPr>
        <w:p w14:paraId="3D985E31" w14:textId="19318B85" w:rsidR="008C4393" w:rsidRPr="004E5006" w:rsidRDefault="008940AB">
          <w:pPr>
            <w:rPr>
              <w:rFonts w:ascii="Montserrat" w:hAnsi="Montserrat"/>
            </w:rPr>
          </w:pPr>
          <w:proofErr w:type="spellStart"/>
          <w:r w:rsidRPr="004E5006">
            <w:rPr>
              <w:rFonts w:ascii="Montserrat" w:hAnsi="Montserrat"/>
            </w:rPr>
            <w:t>SD_Project_UseCase</w:t>
          </w:r>
          <w:proofErr w:type="spellEnd"/>
        </w:p>
      </w:tc>
    </w:tr>
  </w:tbl>
  <w:p w14:paraId="6C2DC73B" w14:textId="77777777" w:rsidR="008C4393" w:rsidRPr="004E5006" w:rsidRDefault="008C4393">
    <w:pPr>
      <w:pStyle w:val="Header"/>
      <w:rPr>
        <w:rFonts w:ascii="Montserrat" w:hAnsi="Montserra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877457"/>
    <w:multiLevelType w:val="hybridMultilevel"/>
    <w:tmpl w:val="FF3A1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E67865"/>
    <w:multiLevelType w:val="hybridMultilevel"/>
    <w:tmpl w:val="35A67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CDC1040"/>
    <w:multiLevelType w:val="hybridMultilevel"/>
    <w:tmpl w:val="4508B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50A02D0"/>
    <w:multiLevelType w:val="hybridMultilevel"/>
    <w:tmpl w:val="33CC6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4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5"/>
  </w:num>
  <w:num w:numId="20">
    <w:abstractNumId w:val="8"/>
  </w:num>
  <w:num w:numId="21">
    <w:abstractNumId w:val="20"/>
  </w:num>
  <w:num w:numId="22">
    <w:abstractNumId w:val="9"/>
  </w:num>
  <w:num w:numId="23">
    <w:abstractNumId w:val="14"/>
  </w:num>
  <w:num w:numId="24">
    <w:abstractNumId w:val="7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1D2E6B"/>
    <w:rsid w:val="002320B8"/>
    <w:rsid w:val="002D02EB"/>
    <w:rsid w:val="00433BD7"/>
    <w:rsid w:val="004E5006"/>
    <w:rsid w:val="0056530F"/>
    <w:rsid w:val="00570E86"/>
    <w:rsid w:val="00664E4B"/>
    <w:rsid w:val="006C543D"/>
    <w:rsid w:val="00845B9C"/>
    <w:rsid w:val="008940AB"/>
    <w:rsid w:val="008B6B12"/>
    <w:rsid w:val="008C4393"/>
    <w:rsid w:val="008E6795"/>
    <w:rsid w:val="0090593F"/>
    <w:rsid w:val="009A582A"/>
    <w:rsid w:val="00B13134"/>
    <w:rsid w:val="00C709E3"/>
    <w:rsid w:val="00C74F14"/>
    <w:rsid w:val="00CE57FB"/>
    <w:rsid w:val="00D047E9"/>
    <w:rsid w:val="00D53160"/>
    <w:rsid w:val="00D720D3"/>
    <w:rsid w:val="00F1648A"/>
    <w:rsid w:val="00F62A01"/>
    <w:rsid w:val="00FC59A8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0A8B9"/>
  <w15:docId w15:val="{00822029-00C7-4320-A981-2CE2EA33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57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Gog Andrei</cp:lastModifiedBy>
  <cp:revision>15</cp:revision>
  <dcterms:created xsi:type="dcterms:W3CDTF">2010-02-24T09:14:00Z</dcterms:created>
  <dcterms:modified xsi:type="dcterms:W3CDTF">2018-03-18T21:21:00Z</dcterms:modified>
</cp:coreProperties>
</file>